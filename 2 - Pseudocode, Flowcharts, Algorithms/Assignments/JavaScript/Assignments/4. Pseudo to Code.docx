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D5C7" w14:textId="77777777" w:rsidR="00762072" w:rsidRDefault="00000000">
      <w:pPr>
        <w:pStyle w:val="Standard"/>
      </w:pPr>
      <w:r>
        <w:rPr>
          <w:rFonts w:ascii="Roboto" w:hAnsi="Roboto"/>
          <w:color w:val="3C4043"/>
          <w:spacing w:val="3"/>
          <w:sz w:val="21"/>
          <w:szCs w:val="21"/>
        </w:rPr>
        <w:t>1) Take in one number, and check if it is even or odd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Case 1) Input = 55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Output = odd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Case 2) input = 22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output = even</w:t>
      </w:r>
    </w:p>
    <w:p w14:paraId="3DA51C45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//check if the number is even</w:t>
      </w:r>
    </w:p>
    <w:p w14:paraId="023A48E7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a 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10B847C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1E6563B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"The number is even"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C86BCFE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80D58E1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//check if the number is odd</w:t>
      </w:r>
    </w:p>
    <w:p w14:paraId="1317A335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CDCD836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"The number is odd"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F5F4CB0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60DB0D6" w14:textId="77777777" w:rsidR="00762072" w:rsidRDefault="00762072">
      <w:pPr>
        <w:pStyle w:val="Standard"/>
      </w:pPr>
    </w:p>
    <w:p w14:paraId="6645E4B8" w14:textId="77777777" w:rsidR="00762072" w:rsidRDefault="00000000">
      <w:pPr>
        <w:pStyle w:val="Standard"/>
      </w:pPr>
      <w:r>
        <w:rPr>
          <w:rFonts w:ascii="Roboto" w:hAnsi="Roboto"/>
          <w:color w:val="3C4043"/>
          <w:spacing w:val="3"/>
          <w:sz w:val="21"/>
          <w:szCs w:val="21"/>
        </w:rPr>
        <w:t>2) Determine if a number is evenly divisible by 3 or evenly divisible by 5. When the number is evenly divisible by 3 print "fizz". When the number is evenly divisible by 5 print "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buzz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". When it is evenly divisible by both print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FizzBuzz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 In all other circumstances print "No fizz No buzz"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Case1) Input = 25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output = Buzz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Case 2) Input = 30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output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FizzBuzz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Case 3) Input = 12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output = Fizz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Case 4) Input = 11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output = No fizz No buzz</w:t>
      </w:r>
    </w:p>
    <w:p w14:paraId="22646506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Case1) Input = 25</w:t>
      </w:r>
    </w:p>
    <w:p w14:paraId="00846C87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output = Buzz</w:t>
      </w:r>
    </w:p>
    <w:p w14:paraId="7344263F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Case 2) Input = 30</w:t>
      </w:r>
    </w:p>
    <w:p w14:paraId="187C295D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    output =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FizzBuzz</w:t>
      </w:r>
      <w:proofErr w:type="spellEnd"/>
    </w:p>
    <w:p w14:paraId="6E4B9825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Case 3) Input = 12</w:t>
      </w:r>
    </w:p>
    <w:p w14:paraId="6518A898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output = Fizz</w:t>
      </w:r>
    </w:p>
    <w:p w14:paraId="7E08B172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Case 4) Input = 11</w:t>
      </w:r>
    </w:p>
    <w:p w14:paraId="2E8C67A3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output = No fizz No buzz</w:t>
      </w:r>
    </w:p>
    <w:p w14:paraId="5B70B08E" w14:textId="77777777" w:rsidR="00762072" w:rsidRDefault="00762072">
      <w:pPr>
        <w:pStyle w:val="Standard"/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D321759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a number"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5B66A0D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&amp;&amp;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520F61D1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FizzBuzz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33287AC0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2F9D9D6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"Fizz"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3626C886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8E79819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"Buzz"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37C29B46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FCB9C01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"No Fizz, no Buzz"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12CA876" w14:textId="77777777" w:rsidR="00762072" w:rsidRDefault="00000000">
      <w:pPr>
        <w:pStyle w:val="Standard"/>
        <w:shd w:val="clear" w:color="auto" w:fill="1E1E1E"/>
        <w:spacing w:line="324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9475F08" w14:textId="77777777" w:rsidR="00762072" w:rsidRDefault="00762072">
      <w:pPr>
        <w:pStyle w:val="Standard"/>
      </w:pPr>
    </w:p>
    <w:sectPr w:rsidR="0076207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C289" w14:textId="77777777" w:rsidR="00F52EE6" w:rsidRDefault="00F52EE6">
      <w:r>
        <w:separator/>
      </w:r>
    </w:p>
  </w:endnote>
  <w:endnote w:type="continuationSeparator" w:id="0">
    <w:p w14:paraId="03311EC3" w14:textId="77777777" w:rsidR="00F52EE6" w:rsidRDefault="00F5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514B" w14:textId="77777777" w:rsidR="00F52EE6" w:rsidRDefault="00F52EE6">
      <w:r>
        <w:rPr>
          <w:color w:val="000000"/>
        </w:rPr>
        <w:separator/>
      </w:r>
    </w:p>
  </w:footnote>
  <w:footnote w:type="continuationSeparator" w:id="0">
    <w:p w14:paraId="5A17E73E" w14:textId="77777777" w:rsidR="00F52EE6" w:rsidRDefault="00F52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2072"/>
    <w:rsid w:val="00762072"/>
    <w:rsid w:val="00C61B11"/>
    <w:rsid w:val="00F5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1139"/>
  <w15:docId w15:val="{3EB14646-242D-4F65-89FA-60878A2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Joel Heiser</cp:lastModifiedBy>
  <cp:revision>2</cp:revision>
  <dcterms:created xsi:type="dcterms:W3CDTF">2023-06-18T21:34:00Z</dcterms:created>
  <dcterms:modified xsi:type="dcterms:W3CDTF">2023-06-18T21:34:00Z</dcterms:modified>
</cp:coreProperties>
</file>